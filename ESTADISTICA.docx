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8E669" w14:textId="7DDDA487" w:rsidR="00355DEB" w:rsidRDefault="00FB62EE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t xml:space="preserve">INTEGRANTES: </w:t>
      </w:r>
    </w:p>
    <w:p w14:paraId="3AFDC8E1" w14:textId="019E6B82" w:rsidR="00FB62EE" w:rsidRDefault="00FB62EE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GABRIELA STEPHANIE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DONAIRES VELASQUE</w:t>
      </w:r>
    </w:p>
    <w:p w14:paraId="358F133F" w14:textId="7A67874C" w:rsidR="00FB62EE" w:rsidRDefault="00FB62EE">
      <w:pPr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  <w:t>ANGELA GUADALUPE FERNANDEZ GALLO</w:t>
      </w:r>
    </w:p>
    <w:p w14:paraId="70BE59FB" w14:textId="14F4A99D" w:rsidR="00FB62EE" w:rsidRDefault="00FB62EE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BRAYHAN ANDERSON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CRUZADO CANCHO</w:t>
      </w:r>
    </w:p>
    <w:p w14:paraId="091BB53E" w14:textId="0704D0C3" w:rsidR="00FB62EE" w:rsidRDefault="00FB62EE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5EC97605" w14:textId="77777777" w:rsidR="00FB62EE" w:rsidRDefault="00FB62EE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14:paraId="0DFB9F2F" w14:textId="6F907C12" w:rsidR="00FB62EE" w:rsidRPr="00FB62EE" w:rsidRDefault="00FB62EE" w:rsidP="00FB62EE">
      <w:pPr>
        <w:jc w:val="center"/>
        <w:rPr>
          <w:rFonts w:ascii="Open Sans" w:hAnsi="Open Sans" w:cs="Open Sans"/>
          <w:b/>
          <w:bCs/>
          <w:color w:val="262626"/>
          <w:sz w:val="28"/>
          <w:szCs w:val="28"/>
          <w:shd w:val="clear" w:color="auto" w:fill="FFFFFF"/>
        </w:rPr>
      </w:pPr>
      <w:r w:rsidRPr="00FB62EE">
        <w:rPr>
          <w:rFonts w:ascii="Open Sans" w:hAnsi="Open Sans" w:cs="Open Sans"/>
          <w:b/>
          <w:bCs/>
          <w:color w:val="262626"/>
          <w:sz w:val="28"/>
          <w:szCs w:val="28"/>
          <w:shd w:val="clear" w:color="auto" w:fill="FFFFFF"/>
        </w:rPr>
        <w:t xml:space="preserve">Trabajo de Estadística con </w:t>
      </w:r>
      <w:proofErr w:type="spellStart"/>
      <w:r w:rsidRPr="00FB62EE">
        <w:rPr>
          <w:rFonts w:ascii="Open Sans" w:hAnsi="Open Sans" w:cs="Open Sans"/>
          <w:b/>
          <w:bCs/>
          <w:color w:val="262626"/>
          <w:sz w:val="28"/>
          <w:szCs w:val="28"/>
          <w:shd w:val="clear" w:color="auto" w:fill="FFFFFF"/>
        </w:rPr>
        <w:t>Spark</w:t>
      </w:r>
      <w:proofErr w:type="spellEnd"/>
    </w:p>
    <w:p w14:paraId="7B7B950D" w14:textId="77777777" w:rsidR="00FB62EE" w:rsidRPr="00FB62EE" w:rsidRDefault="00FB62EE" w:rsidP="00FB62EE">
      <w:pPr>
        <w:rPr>
          <w:b/>
          <w:bCs/>
        </w:rPr>
      </w:pPr>
      <w:r w:rsidRPr="00FB62EE">
        <w:rPr>
          <w:b/>
          <w:bCs/>
        </w:rPr>
        <w:t>Introducción</w:t>
      </w:r>
    </w:p>
    <w:p w14:paraId="4F121C8B" w14:textId="77777777" w:rsidR="00FB62EE" w:rsidRDefault="00FB62EE" w:rsidP="00FB62EE"/>
    <w:p w14:paraId="5CBA2741" w14:textId="77777777" w:rsidR="00FB62EE" w:rsidRDefault="00FB62EE" w:rsidP="00FB62EE">
      <w:r>
        <w:t xml:space="preserve">Introducción a </w:t>
      </w:r>
      <w:proofErr w:type="spellStart"/>
      <w:r>
        <w:t>Spark</w:t>
      </w:r>
      <w:proofErr w:type="spellEnd"/>
      <w:r>
        <w:t xml:space="preserve"> y su Aplicación en Estadística</w:t>
      </w:r>
    </w:p>
    <w:p w14:paraId="6C80C872" w14:textId="77777777" w:rsidR="00FB62EE" w:rsidRDefault="00FB62EE" w:rsidP="00FB62EE"/>
    <w:p w14:paraId="2396A378" w14:textId="77777777" w:rsidR="00FB62EE" w:rsidRDefault="00FB62EE" w:rsidP="00FB62EE">
      <w:r>
        <w:t xml:space="preserve">Apache </w:t>
      </w:r>
      <w:proofErr w:type="spellStart"/>
      <w:r>
        <w:t>Spark</w:t>
      </w:r>
      <w:proofErr w:type="spellEnd"/>
      <w:r>
        <w:t xml:space="preserve"> es una poderosa herramienta para el procesamiento y análisis de datos a gran escala. Permite realizar operaciones de análisis estadístico sobre grandes conjuntos de datos de manera eficiente y en tiempo real. Gracias a su capacidad de procesamiento en paralelo y en memoria, </w:t>
      </w:r>
      <w:proofErr w:type="spellStart"/>
      <w:r>
        <w:t>Spark</w:t>
      </w:r>
      <w:proofErr w:type="spellEnd"/>
      <w:r>
        <w:t xml:space="preserve"> es ideal para cálculos estadísticos complejos que requieren gran velocidad y capacidad.</w:t>
      </w:r>
    </w:p>
    <w:p w14:paraId="6509F55A" w14:textId="77777777" w:rsidR="00FB62EE" w:rsidRDefault="00FB62EE" w:rsidP="00FB62EE"/>
    <w:p w14:paraId="6144A254" w14:textId="5AFFDCB3" w:rsidR="00FB62EE" w:rsidRDefault="00FB62EE" w:rsidP="00FB62EE">
      <w:r>
        <w:t xml:space="preserve">En este trabajo exploraremos el uso de </w:t>
      </w:r>
      <w:proofErr w:type="spellStart"/>
      <w:r>
        <w:t>Spark</w:t>
      </w:r>
      <w:proofErr w:type="spellEnd"/>
      <w:r>
        <w:t xml:space="preserve"> para realizar análisis estadísticos básicos y avanzados, abordando funciones de tendencia central, dispersión y correlación con ejemplos prácticos.</w:t>
      </w:r>
    </w:p>
    <w:p w14:paraId="24C2B351" w14:textId="5C6600AB" w:rsidR="00FB62EE" w:rsidRDefault="00FB62EE" w:rsidP="00FB62EE"/>
    <w:p w14:paraId="688D2C2A" w14:textId="77777777" w:rsidR="00FB62EE" w:rsidRDefault="00FB62EE" w:rsidP="00FB62EE">
      <w:r>
        <w:t>1. Preparación del Entorno de Trabajo</w:t>
      </w:r>
    </w:p>
    <w:p w14:paraId="0AE42B71" w14:textId="77777777" w:rsidR="00FB62EE" w:rsidRDefault="00FB62EE" w:rsidP="00FB62EE"/>
    <w:p w14:paraId="6E633BE8" w14:textId="77777777" w:rsidR="00FB62EE" w:rsidRDefault="00FB62EE" w:rsidP="00FB62EE">
      <w:r>
        <w:t xml:space="preserve">Para utilizar </w:t>
      </w:r>
      <w:proofErr w:type="spellStart"/>
      <w:r>
        <w:t>Spark</w:t>
      </w:r>
      <w:proofErr w:type="spellEnd"/>
      <w:r>
        <w:t xml:space="preserve"> en nuestro análisis estadístico, primero se configura el entorno de trabajo en </w:t>
      </w:r>
      <w:proofErr w:type="spellStart"/>
      <w:r>
        <w:t>PySpark</w:t>
      </w:r>
      <w:proofErr w:type="spellEnd"/>
      <w:r>
        <w:t xml:space="preserve">, la interfaz de Python para </w:t>
      </w:r>
      <w:proofErr w:type="spellStart"/>
      <w:r>
        <w:t>Spark</w:t>
      </w:r>
      <w:proofErr w:type="spellEnd"/>
      <w:r>
        <w:t>.</w:t>
      </w:r>
    </w:p>
    <w:p w14:paraId="6FFE1369" w14:textId="77777777" w:rsidR="00FB62EE" w:rsidRDefault="00FB62EE" w:rsidP="00FB62EE"/>
    <w:p w14:paraId="013BA526" w14:textId="77777777" w:rsidR="00FB62EE" w:rsidRDefault="00FB62EE" w:rsidP="00FB62EE">
      <w:proofErr w:type="spellStart"/>
      <w:r>
        <w:t>python</w:t>
      </w:r>
      <w:proofErr w:type="spellEnd"/>
    </w:p>
    <w:p w14:paraId="683B5BF9" w14:textId="77777777" w:rsidR="00FB62EE" w:rsidRDefault="00FB62EE" w:rsidP="00FB62EE">
      <w:proofErr w:type="spellStart"/>
      <w:r>
        <w:t>from</w:t>
      </w:r>
      <w:proofErr w:type="spellEnd"/>
      <w:r>
        <w:t xml:space="preserve"> </w:t>
      </w:r>
      <w:proofErr w:type="spellStart"/>
      <w:r>
        <w:t>pyspark.sql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SparkSession</w:t>
      </w:r>
      <w:proofErr w:type="spellEnd"/>
    </w:p>
    <w:p w14:paraId="48445000" w14:textId="77777777" w:rsidR="00FB62EE" w:rsidRDefault="00FB62EE" w:rsidP="00FB62EE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pyspark.sql.functions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mean, </w:t>
      </w:r>
      <w:proofErr w:type="spellStart"/>
      <w:r>
        <w:t>stddev</w:t>
      </w:r>
      <w:proofErr w:type="spellEnd"/>
      <w:r>
        <w:t xml:space="preserve">, </w:t>
      </w:r>
      <w:proofErr w:type="spellStart"/>
      <w:r>
        <w:t>variance</w:t>
      </w:r>
      <w:proofErr w:type="spellEnd"/>
      <w:r>
        <w:t xml:space="preserve">, </w:t>
      </w:r>
      <w:proofErr w:type="spellStart"/>
      <w:r>
        <w:t>corr</w:t>
      </w:r>
      <w:proofErr w:type="spellEnd"/>
      <w:r>
        <w:t xml:space="preserve">, </w:t>
      </w:r>
      <w:proofErr w:type="spellStart"/>
      <w:r>
        <w:t>count</w:t>
      </w:r>
      <w:proofErr w:type="spellEnd"/>
    </w:p>
    <w:p w14:paraId="7FBDEE8E" w14:textId="77777777" w:rsidR="00FB62EE" w:rsidRDefault="00FB62EE" w:rsidP="00FB62EE"/>
    <w:p w14:paraId="3475C6A1" w14:textId="77777777" w:rsidR="00FB62EE" w:rsidRDefault="00FB62EE" w:rsidP="00FB62EE"/>
    <w:p w14:paraId="2551F0DF" w14:textId="77777777" w:rsidR="00FB62EE" w:rsidRDefault="00FB62EE" w:rsidP="00FB62EE">
      <w:r>
        <w:t>Creamos una *</w:t>
      </w:r>
      <w:proofErr w:type="spellStart"/>
      <w:r>
        <w:t>SparkSession</w:t>
      </w:r>
      <w:proofErr w:type="spellEnd"/>
      <w:r>
        <w:t xml:space="preserve">*, que es el punto de entrada para el uso de </w:t>
      </w:r>
      <w:proofErr w:type="spellStart"/>
      <w:r>
        <w:t>Spark</w:t>
      </w:r>
      <w:proofErr w:type="spellEnd"/>
      <w:r>
        <w:t>.</w:t>
      </w:r>
    </w:p>
    <w:p w14:paraId="53926172" w14:textId="77777777" w:rsidR="00FB62EE" w:rsidRDefault="00FB62EE" w:rsidP="00FB62EE"/>
    <w:p w14:paraId="31B1225D" w14:textId="77777777" w:rsidR="00FB62EE" w:rsidRDefault="00FB62EE" w:rsidP="00FB62EE">
      <w:proofErr w:type="spellStart"/>
      <w:r>
        <w:lastRenderedPageBreak/>
        <w:t>python</w:t>
      </w:r>
      <w:proofErr w:type="spellEnd"/>
    </w:p>
    <w:p w14:paraId="73801C5A" w14:textId="77777777" w:rsidR="00FB62EE" w:rsidRDefault="00FB62EE" w:rsidP="00FB62EE">
      <w:proofErr w:type="spellStart"/>
      <w:r>
        <w:t>spark</w:t>
      </w:r>
      <w:proofErr w:type="spellEnd"/>
      <w:r>
        <w:t xml:space="preserve"> = </w:t>
      </w:r>
      <w:proofErr w:type="spellStart"/>
      <w:r>
        <w:t>SparkSession.builder</w:t>
      </w:r>
      <w:proofErr w:type="spellEnd"/>
      <w:r>
        <w:t xml:space="preserve"> \</w:t>
      </w:r>
    </w:p>
    <w:p w14:paraId="14CCAF58" w14:textId="77777777" w:rsidR="00FB62EE" w:rsidRDefault="00FB62EE" w:rsidP="00FB62EE">
      <w:r>
        <w:t xml:space="preserve">    </w:t>
      </w:r>
      <w:proofErr w:type="gramStart"/>
      <w:r>
        <w:t>.</w:t>
      </w:r>
      <w:proofErr w:type="spellStart"/>
      <w:r>
        <w:t>appName</w:t>
      </w:r>
      <w:proofErr w:type="spellEnd"/>
      <w:proofErr w:type="gramEnd"/>
      <w:r>
        <w:t xml:space="preserve">("Trabajo de Estadística con </w:t>
      </w:r>
      <w:proofErr w:type="spellStart"/>
      <w:r>
        <w:t>Spark</w:t>
      </w:r>
      <w:proofErr w:type="spellEnd"/>
      <w:r>
        <w:t>") \</w:t>
      </w:r>
    </w:p>
    <w:p w14:paraId="0B6F862F" w14:textId="77777777" w:rsidR="00FB62EE" w:rsidRDefault="00FB62EE" w:rsidP="00FB62EE">
      <w:r>
        <w:t xml:space="preserve">    </w:t>
      </w:r>
      <w:proofErr w:type="gramStart"/>
      <w:r>
        <w:t>.</w:t>
      </w:r>
      <w:proofErr w:type="spellStart"/>
      <w:r>
        <w:t>getOrCreate</w:t>
      </w:r>
      <w:proofErr w:type="spellEnd"/>
      <w:proofErr w:type="gramEnd"/>
      <w:r>
        <w:t>()</w:t>
      </w:r>
    </w:p>
    <w:p w14:paraId="507B69ED" w14:textId="77777777" w:rsidR="00FB62EE" w:rsidRDefault="00FB62EE" w:rsidP="00FB62EE"/>
    <w:p w14:paraId="299B936C" w14:textId="77777777" w:rsidR="00FB62EE" w:rsidRDefault="00FB62EE" w:rsidP="00FB62EE"/>
    <w:p w14:paraId="50347C95" w14:textId="762C8B41" w:rsidR="00FB62EE" w:rsidRDefault="00FB62EE" w:rsidP="00FB62EE">
      <w:r>
        <w:t>Con esta sesión activa, estamos listos para cargar datos y comenzar nuestro análisis.</w:t>
      </w:r>
    </w:p>
    <w:p w14:paraId="0ADA17FC" w14:textId="77777777" w:rsidR="00FB62EE" w:rsidRDefault="00FB62EE" w:rsidP="00FB62EE">
      <w:r>
        <w:t>2. Carga y Exploración de Datos</w:t>
      </w:r>
    </w:p>
    <w:p w14:paraId="6BD6DD2F" w14:textId="77777777" w:rsidR="00FB62EE" w:rsidRDefault="00FB62EE" w:rsidP="00FB62EE"/>
    <w:p w14:paraId="2CF04E95" w14:textId="77777777" w:rsidR="00FB62EE" w:rsidRDefault="00FB62EE" w:rsidP="00FB62EE">
      <w:r>
        <w:t xml:space="preserve">Utilizaremos un archivo de ejemplo, que contiene registros de ventas, incluyendo las columnas </w:t>
      </w:r>
      <w:proofErr w:type="spellStart"/>
      <w:r>
        <w:t>producto_id</w:t>
      </w:r>
      <w:proofErr w:type="spellEnd"/>
      <w:r>
        <w:t>, ventas, precio, y cantidad.</w:t>
      </w:r>
    </w:p>
    <w:p w14:paraId="1A03835F" w14:textId="77777777" w:rsidR="00FB62EE" w:rsidRDefault="00FB62EE" w:rsidP="00FB62EE"/>
    <w:p w14:paraId="13D393CE" w14:textId="77777777" w:rsidR="00FB62EE" w:rsidRDefault="00FB62EE" w:rsidP="00FB62EE">
      <w:proofErr w:type="spellStart"/>
      <w:r>
        <w:t>python</w:t>
      </w:r>
      <w:proofErr w:type="spellEnd"/>
    </w:p>
    <w:p w14:paraId="36D9F378" w14:textId="77777777" w:rsidR="00FB62EE" w:rsidRDefault="00FB62EE" w:rsidP="00FB62EE">
      <w:r>
        <w:t>data = [("P1", 150, 20, 5),</w:t>
      </w:r>
    </w:p>
    <w:p w14:paraId="625E0DD2" w14:textId="77777777" w:rsidR="00FB62EE" w:rsidRDefault="00FB62EE" w:rsidP="00FB62EE">
      <w:r>
        <w:t xml:space="preserve">        ("P2", 300, 15, 10),</w:t>
      </w:r>
    </w:p>
    <w:p w14:paraId="4D451937" w14:textId="77777777" w:rsidR="00FB62EE" w:rsidRDefault="00FB62EE" w:rsidP="00FB62EE">
      <w:r>
        <w:t xml:space="preserve">        ("P3", 450, 25, 15),</w:t>
      </w:r>
    </w:p>
    <w:p w14:paraId="6EE52A58" w14:textId="77777777" w:rsidR="00FB62EE" w:rsidRDefault="00FB62EE" w:rsidP="00FB62EE">
      <w:r>
        <w:t xml:space="preserve">        ("P4", 200, 10, 10),</w:t>
      </w:r>
    </w:p>
    <w:p w14:paraId="68966A3A" w14:textId="77777777" w:rsidR="00FB62EE" w:rsidRDefault="00FB62EE" w:rsidP="00FB62EE">
      <w:r>
        <w:t xml:space="preserve">        ("P5", 400, 18, 22)]</w:t>
      </w:r>
    </w:p>
    <w:p w14:paraId="6D762170" w14:textId="77777777" w:rsidR="00FB62EE" w:rsidRDefault="00FB62EE" w:rsidP="00FB62EE"/>
    <w:p w14:paraId="67EDB4E1" w14:textId="77777777" w:rsidR="00FB62EE" w:rsidRDefault="00FB62EE" w:rsidP="00FB62EE">
      <w:r>
        <w:t>columnas = ["</w:t>
      </w:r>
      <w:proofErr w:type="spellStart"/>
      <w:r>
        <w:t>producto_id</w:t>
      </w:r>
      <w:proofErr w:type="spellEnd"/>
      <w:r>
        <w:t>", "ventas", "precio", "cantidad"]</w:t>
      </w:r>
    </w:p>
    <w:p w14:paraId="25410ADC" w14:textId="77777777" w:rsidR="00FB62EE" w:rsidRDefault="00FB62EE" w:rsidP="00FB62EE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spark.createDataFrame</w:t>
      </w:r>
      <w:proofErr w:type="spellEnd"/>
      <w:proofErr w:type="gramEnd"/>
      <w:r>
        <w:t xml:space="preserve">(data, </w:t>
      </w:r>
      <w:proofErr w:type="spellStart"/>
      <w:r>
        <w:t>schema</w:t>
      </w:r>
      <w:proofErr w:type="spellEnd"/>
      <w:r>
        <w:t>=columnas)</w:t>
      </w:r>
    </w:p>
    <w:p w14:paraId="4B4A5BB5" w14:textId="77777777" w:rsidR="00FB62EE" w:rsidRDefault="00FB62EE" w:rsidP="00FB62EE">
      <w:proofErr w:type="spellStart"/>
      <w:proofErr w:type="gramStart"/>
      <w:r>
        <w:t>df.show</w:t>
      </w:r>
      <w:proofErr w:type="spellEnd"/>
      <w:proofErr w:type="gramEnd"/>
      <w:r>
        <w:t>()</w:t>
      </w:r>
    </w:p>
    <w:p w14:paraId="7EAD1B06" w14:textId="77777777" w:rsidR="00FB62EE" w:rsidRDefault="00FB62EE" w:rsidP="00FB62EE"/>
    <w:p w14:paraId="51F2A113" w14:textId="77777777" w:rsidR="00FB62EE" w:rsidRDefault="00FB62EE" w:rsidP="00FB62EE"/>
    <w:p w14:paraId="25E736E6" w14:textId="5EE23873" w:rsidR="00FB62EE" w:rsidRDefault="00FB62EE" w:rsidP="00FB62EE">
      <w:r>
        <w:t>El conjunto de datos cargado nos proporciona la base para realizar cálculos estadísticos.</w:t>
      </w:r>
    </w:p>
    <w:p w14:paraId="279C6F91" w14:textId="3770D4B5" w:rsidR="00FB62EE" w:rsidRDefault="00FB62EE" w:rsidP="00FB62EE"/>
    <w:p w14:paraId="7E9D0515" w14:textId="5AE87479" w:rsidR="00FB62EE" w:rsidRDefault="00FB62EE" w:rsidP="00FB62EE">
      <w:r w:rsidRPr="00FB62EE">
        <w:t xml:space="preserve">3. Análisis Estadístico con </w:t>
      </w:r>
      <w:proofErr w:type="spellStart"/>
      <w:r w:rsidRPr="00FB62EE">
        <w:t>Spark</w:t>
      </w:r>
      <w:proofErr w:type="spellEnd"/>
    </w:p>
    <w:p w14:paraId="0AC72665" w14:textId="77777777" w:rsidR="00FB62EE" w:rsidRDefault="00FB62EE" w:rsidP="00FB62EE">
      <w:r>
        <w:t>3.1 Media (Promedio)</w:t>
      </w:r>
    </w:p>
    <w:p w14:paraId="15189F00" w14:textId="77777777" w:rsidR="00FB62EE" w:rsidRDefault="00FB62EE" w:rsidP="00FB62EE"/>
    <w:p w14:paraId="22C91DC6" w14:textId="317BA72E" w:rsidR="00FB62EE" w:rsidRDefault="00FB62EE" w:rsidP="00FB62EE">
      <w:r>
        <w:t>La *media* o promedio es el valor típico de una serie de datos. Calculamos la media de la columna ventas para obtener un indicador de las ventas promedio.</w:t>
      </w:r>
    </w:p>
    <w:p w14:paraId="24A99A45" w14:textId="77777777" w:rsidR="00FB62EE" w:rsidRDefault="00FB62EE" w:rsidP="00FB62EE">
      <w:proofErr w:type="spellStart"/>
      <w:r>
        <w:t>python</w:t>
      </w:r>
      <w:proofErr w:type="spellEnd"/>
    </w:p>
    <w:p w14:paraId="199012B9" w14:textId="77777777" w:rsidR="00FB62EE" w:rsidRDefault="00FB62EE" w:rsidP="00FB62EE">
      <w:proofErr w:type="spellStart"/>
      <w:proofErr w:type="gramStart"/>
      <w:r>
        <w:lastRenderedPageBreak/>
        <w:t>df.select</w:t>
      </w:r>
      <w:proofErr w:type="spellEnd"/>
      <w:proofErr w:type="gramEnd"/>
      <w:r>
        <w:t>(mean("ventas")).show()</w:t>
      </w:r>
    </w:p>
    <w:p w14:paraId="472B0BE3" w14:textId="77777777" w:rsidR="00FB62EE" w:rsidRDefault="00FB62EE" w:rsidP="00FB62EE"/>
    <w:p w14:paraId="5973E4A5" w14:textId="77777777" w:rsidR="00FB62EE" w:rsidRDefault="00FB62EE" w:rsidP="00FB62EE"/>
    <w:p w14:paraId="6FC96A72" w14:textId="76566E66" w:rsidR="00FB62EE" w:rsidRDefault="00FB62EE" w:rsidP="00FB62EE">
      <w:r>
        <w:t xml:space="preserve">- *Ejemplo*: Si el resultado es 300, esto indica </w:t>
      </w:r>
      <w:proofErr w:type="gramStart"/>
      <w:r>
        <w:t>que</w:t>
      </w:r>
      <w:proofErr w:type="gramEnd"/>
      <w:r>
        <w:t xml:space="preserve"> en promedio, cada producto genera ventas de 300 unidades.</w:t>
      </w:r>
    </w:p>
    <w:p w14:paraId="41D6977E" w14:textId="77777777" w:rsidR="00FB62EE" w:rsidRDefault="00FB62EE" w:rsidP="00FB62EE">
      <w:r>
        <w:t>3.2 Mediana</w:t>
      </w:r>
    </w:p>
    <w:p w14:paraId="607EA080" w14:textId="77777777" w:rsidR="00FB62EE" w:rsidRDefault="00FB62EE" w:rsidP="00FB62EE"/>
    <w:p w14:paraId="74E045A2" w14:textId="77777777" w:rsidR="00FB62EE" w:rsidRDefault="00FB62EE" w:rsidP="00FB62EE">
      <w:r>
        <w:t xml:space="preserve">La *mediana* es el valor central en un conjunto de datos ordenado. </w:t>
      </w:r>
      <w:proofErr w:type="spellStart"/>
      <w:r>
        <w:t>Spark</w:t>
      </w:r>
      <w:proofErr w:type="spellEnd"/>
      <w:r>
        <w:t xml:space="preserve"> no tiene una función de mediana directa, pero podemos calcularla manualmente o usando un enfoque basado en percentiles.</w:t>
      </w:r>
    </w:p>
    <w:p w14:paraId="5ADC50B6" w14:textId="77777777" w:rsidR="00FB62EE" w:rsidRDefault="00FB62EE" w:rsidP="00FB62EE"/>
    <w:p w14:paraId="51112F82" w14:textId="77777777" w:rsidR="00FB62EE" w:rsidRDefault="00FB62EE" w:rsidP="00FB62EE">
      <w:proofErr w:type="spellStart"/>
      <w:r>
        <w:t>python</w:t>
      </w:r>
      <w:proofErr w:type="spellEnd"/>
    </w:p>
    <w:p w14:paraId="1B585C74" w14:textId="77777777" w:rsidR="00FB62EE" w:rsidRDefault="00FB62EE" w:rsidP="00FB62EE">
      <w:r>
        <w:t># Calculamos el percentil 0.5 (equivalente a la mediana)</w:t>
      </w:r>
    </w:p>
    <w:p w14:paraId="27DF99E5" w14:textId="77777777" w:rsidR="00FB62EE" w:rsidRDefault="00FB62EE" w:rsidP="00FB62EE">
      <w:proofErr w:type="spellStart"/>
      <w:proofErr w:type="gramStart"/>
      <w:r>
        <w:t>df.approxQuantile</w:t>
      </w:r>
      <w:proofErr w:type="spellEnd"/>
      <w:proofErr w:type="gramEnd"/>
      <w:r>
        <w:t>("ventas", [0.5], 0.01)</w:t>
      </w:r>
    </w:p>
    <w:p w14:paraId="481FB22B" w14:textId="77777777" w:rsidR="00FB62EE" w:rsidRDefault="00FB62EE" w:rsidP="00FB62EE"/>
    <w:p w14:paraId="0302FC82" w14:textId="77777777" w:rsidR="00FB62EE" w:rsidRDefault="00FB62EE" w:rsidP="00FB62EE"/>
    <w:p w14:paraId="6CD631FE" w14:textId="5144463F" w:rsidR="00FB62EE" w:rsidRDefault="00FB62EE" w:rsidP="00FB62EE">
      <w:r>
        <w:t>- *Ejemplo*: Si la mediana es 300, esto indica que el punto medio de las ventas es de 300 unidades, lo cual puede ayudar a entender la distribución.</w:t>
      </w:r>
    </w:p>
    <w:p w14:paraId="4347C0F8" w14:textId="32C2BB04" w:rsidR="00FB62EE" w:rsidRDefault="00FB62EE" w:rsidP="00FB62EE"/>
    <w:p w14:paraId="2C490115" w14:textId="77777777" w:rsidR="00FB62EE" w:rsidRDefault="00FB62EE" w:rsidP="00FB62EE">
      <w:r>
        <w:t>3.3 Moda</w:t>
      </w:r>
    </w:p>
    <w:p w14:paraId="07BB5BB9" w14:textId="77777777" w:rsidR="00FB62EE" w:rsidRDefault="00FB62EE" w:rsidP="00FB62EE"/>
    <w:p w14:paraId="39BA7A8F" w14:textId="77777777" w:rsidR="00FB62EE" w:rsidRDefault="00FB62EE" w:rsidP="00FB62EE">
      <w:r>
        <w:t xml:space="preserve">La *moda* es el valor que ocurre con mayor frecuencia en un conjunto de datos. En </w:t>
      </w:r>
      <w:proofErr w:type="spellStart"/>
      <w:r>
        <w:t>Spark</w:t>
      </w:r>
      <w:proofErr w:type="spellEnd"/>
      <w:r>
        <w:t>, la moda no tiene una función directa, por lo que se calcula mediante agregación y orden.</w:t>
      </w:r>
    </w:p>
    <w:p w14:paraId="41FC9C30" w14:textId="77777777" w:rsidR="00FB62EE" w:rsidRDefault="00FB62EE" w:rsidP="00FB62EE"/>
    <w:p w14:paraId="1300A7EB" w14:textId="77777777" w:rsidR="00FB62EE" w:rsidRDefault="00FB62EE" w:rsidP="00FB62EE">
      <w:proofErr w:type="spellStart"/>
      <w:r>
        <w:t>python</w:t>
      </w:r>
      <w:proofErr w:type="spellEnd"/>
    </w:p>
    <w:p w14:paraId="1B36AAFB" w14:textId="77777777" w:rsidR="00FB62EE" w:rsidRDefault="00FB62EE" w:rsidP="00FB62EE">
      <w:proofErr w:type="spellStart"/>
      <w:proofErr w:type="gramStart"/>
      <w:r>
        <w:t>df.groupBy</w:t>
      </w:r>
      <w:proofErr w:type="spellEnd"/>
      <w:proofErr w:type="gramEnd"/>
      <w:r>
        <w:t>("ventas").</w:t>
      </w:r>
      <w:proofErr w:type="spellStart"/>
      <w:r>
        <w:t>count</w:t>
      </w:r>
      <w:proofErr w:type="spellEnd"/>
      <w:r>
        <w:t>().</w:t>
      </w:r>
      <w:proofErr w:type="spellStart"/>
      <w:r>
        <w:t>orderBy</w:t>
      </w:r>
      <w:proofErr w:type="spellEnd"/>
      <w:r>
        <w:t>("</w:t>
      </w:r>
      <w:proofErr w:type="spellStart"/>
      <w:r>
        <w:t>count</w:t>
      </w:r>
      <w:proofErr w:type="spellEnd"/>
      <w:r>
        <w:t xml:space="preserve">", </w:t>
      </w:r>
      <w:proofErr w:type="spellStart"/>
      <w:r>
        <w:t>ascending</w:t>
      </w:r>
      <w:proofErr w:type="spellEnd"/>
      <w:r>
        <w:t>=False).show(1)</w:t>
      </w:r>
    </w:p>
    <w:p w14:paraId="1B4A1309" w14:textId="77777777" w:rsidR="00FB62EE" w:rsidRDefault="00FB62EE" w:rsidP="00FB62EE"/>
    <w:p w14:paraId="03C90E6C" w14:textId="77777777" w:rsidR="00FB62EE" w:rsidRDefault="00FB62EE" w:rsidP="00FB62EE"/>
    <w:p w14:paraId="738D68E2" w14:textId="1AFC31EB" w:rsidR="00FB62EE" w:rsidRDefault="00FB62EE" w:rsidP="00FB62EE">
      <w:r>
        <w:t>- *Ejemplo*: Si la moda en ventas es 150, significa que 150 es el valor más común en nuestras ventas, indicando una tendencia.</w:t>
      </w:r>
    </w:p>
    <w:p w14:paraId="5813BE84" w14:textId="0880A5FF" w:rsidR="00FB62EE" w:rsidRDefault="00FB62EE" w:rsidP="00FB62EE"/>
    <w:p w14:paraId="3E09F9CE" w14:textId="77777777" w:rsidR="00FB62EE" w:rsidRDefault="00FB62EE" w:rsidP="00FB62EE">
      <w:r>
        <w:t>3.4 Varianza y Desviación Estándar</w:t>
      </w:r>
    </w:p>
    <w:p w14:paraId="1FC1328C" w14:textId="77777777" w:rsidR="00FB62EE" w:rsidRDefault="00FB62EE" w:rsidP="00FB62EE"/>
    <w:p w14:paraId="51BCEF1D" w14:textId="77777777" w:rsidR="00FB62EE" w:rsidRDefault="00FB62EE" w:rsidP="00FB62EE">
      <w:r>
        <w:lastRenderedPageBreak/>
        <w:t>La *varianza* y la *desviación estándar* miden la dispersión de los datos respecto a la media. Valores altos indican mayor dispersión en el conjunto de datos.</w:t>
      </w:r>
    </w:p>
    <w:p w14:paraId="582E0599" w14:textId="77777777" w:rsidR="00FB62EE" w:rsidRDefault="00FB62EE" w:rsidP="00FB62EE"/>
    <w:p w14:paraId="7899A528" w14:textId="77777777" w:rsidR="00FB62EE" w:rsidRDefault="00FB62EE" w:rsidP="00FB62EE">
      <w:proofErr w:type="spellStart"/>
      <w:r>
        <w:t>python</w:t>
      </w:r>
      <w:proofErr w:type="spellEnd"/>
    </w:p>
    <w:p w14:paraId="3961E2EC" w14:textId="77777777" w:rsidR="00FB62EE" w:rsidRDefault="00FB62EE" w:rsidP="00FB62EE">
      <w:proofErr w:type="spellStart"/>
      <w:proofErr w:type="gramStart"/>
      <w:r>
        <w:t>df.select</w:t>
      </w:r>
      <w:proofErr w:type="spellEnd"/>
      <w:proofErr w:type="gramEnd"/>
      <w:r>
        <w:t>(</w:t>
      </w:r>
      <w:proofErr w:type="spellStart"/>
      <w:r>
        <w:t>variance</w:t>
      </w:r>
      <w:proofErr w:type="spellEnd"/>
      <w:r>
        <w:t xml:space="preserve">("ventas"), </w:t>
      </w:r>
      <w:proofErr w:type="spellStart"/>
      <w:r>
        <w:t>stddev</w:t>
      </w:r>
      <w:proofErr w:type="spellEnd"/>
      <w:r>
        <w:t>("ventas")).show()</w:t>
      </w:r>
    </w:p>
    <w:p w14:paraId="7B4B4715" w14:textId="77777777" w:rsidR="00FB62EE" w:rsidRDefault="00FB62EE" w:rsidP="00FB62EE"/>
    <w:p w14:paraId="11F2D82F" w14:textId="77777777" w:rsidR="00FB62EE" w:rsidRDefault="00FB62EE" w:rsidP="00FB62EE"/>
    <w:p w14:paraId="4A6CEB85" w14:textId="68D38ED3" w:rsidR="00FB62EE" w:rsidRDefault="00FB62EE" w:rsidP="00FB62EE">
      <w:r>
        <w:t>- *Ejemplo*: Si la varianza es 1000 y la desviación estándar es aproximadamente 31.6, esto muestra una dispersión significativa en las ventas.</w:t>
      </w:r>
    </w:p>
    <w:p w14:paraId="171B18D6" w14:textId="0594779A" w:rsidR="00FB62EE" w:rsidRDefault="00FB62EE" w:rsidP="00FB62EE"/>
    <w:p w14:paraId="40F58E81" w14:textId="77777777" w:rsidR="00FB62EE" w:rsidRDefault="00FB62EE" w:rsidP="00FB62EE">
      <w:r>
        <w:t>3.5 Correlación</w:t>
      </w:r>
    </w:p>
    <w:p w14:paraId="2768BC3D" w14:textId="77777777" w:rsidR="00FB62EE" w:rsidRDefault="00FB62EE" w:rsidP="00FB62EE"/>
    <w:p w14:paraId="780A2DAC" w14:textId="77777777" w:rsidR="00FB62EE" w:rsidRDefault="00FB62EE" w:rsidP="00FB62EE">
      <w:r>
        <w:t>La *correlación* evalúa la relación entre dos variables. En este caso, analizaremos la correlación entre ventas y precio para determinar si existe una relación entre estos valores.</w:t>
      </w:r>
    </w:p>
    <w:p w14:paraId="3987248F" w14:textId="77777777" w:rsidR="00FB62EE" w:rsidRDefault="00FB62EE" w:rsidP="00FB62EE"/>
    <w:p w14:paraId="10924C35" w14:textId="77777777" w:rsidR="00FB62EE" w:rsidRDefault="00FB62EE" w:rsidP="00FB62EE">
      <w:proofErr w:type="spellStart"/>
      <w:r>
        <w:t>python</w:t>
      </w:r>
      <w:proofErr w:type="spellEnd"/>
    </w:p>
    <w:p w14:paraId="578240F4" w14:textId="77777777" w:rsidR="00FB62EE" w:rsidRDefault="00FB62EE" w:rsidP="00FB62EE">
      <w:proofErr w:type="spellStart"/>
      <w:proofErr w:type="gramStart"/>
      <w:r>
        <w:t>df.select</w:t>
      </w:r>
      <w:proofErr w:type="spellEnd"/>
      <w:proofErr w:type="gramEnd"/>
      <w:r>
        <w:t>(</w:t>
      </w:r>
      <w:proofErr w:type="spellStart"/>
      <w:r>
        <w:t>corr</w:t>
      </w:r>
      <w:proofErr w:type="spellEnd"/>
      <w:r>
        <w:t>("ventas", "precio")).show()</w:t>
      </w:r>
    </w:p>
    <w:p w14:paraId="3B02B738" w14:textId="77777777" w:rsidR="00FB62EE" w:rsidRDefault="00FB62EE" w:rsidP="00FB62EE"/>
    <w:p w14:paraId="723BAC5E" w14:textId="77777777" w:rsidR="00FB62EE" w:rsidRDefault="00FB62EE" w:rsidP="00FB62EE"/>
    <w:p w14:paraId="2BBD08B7" w14:textId="0A78EA8D" w:rsidR="00FB62EE" w:rsidRDefault="00FB62EE" w:rsidP="00FB62EE">
      <w:r>
        <w:t>- *Ejemplo*: Si el resultado es 0.9, existe una fuerte correlación positiva entre ventas y precio, lo cual indica que a medida que aumenta el precio, también lo hacen las ventas.</w:t>
      </w:r>
    </w:p>
    <w:p w14:paraId="5BCADECA" w14:textId="10D1D4BC" w:rsidR="00FB62EE" w:rsidRDefault="00FB62EE" w:rsidP="00FB62EE"/>
    <w:p w14:paraId="42BB98F2" w14:textId="77777777" w:rsidR="00FB62EE" w:rsidRDefault="00FB62EE" w:rsidP="00FB62EE">
      <w:r>
        <w:t>4. Conclusión</w:t>
      </w:r>
    </w:p>
    <w:p w14:paraId="31E755D4" w14:textId="77777777" w:rsidR="00FB62EE" w:rsidRDefault="00FB62EE" w:rsidP="00FB62EE"/>
    <w:p w14:paraId="5CDAF29B" w14:textId="12D47EA9" w:rsidR="00FB62EE" w:rsidRDefault="00FB62EE" w:rsidP="00FB62EE">
      <w:r>
        <w:t xml:space="preserve">El uso de </w:t>
      </w:r>
      <w:proofErr w:type="spellStart"/>
      <w:r>
        <w:t>Spark</w:t>
      </w:r>
      <w:proofErr w:type="spellEnd"/>
      <w:r>
        <w:t xml:space="preserve"> para el análisis estadístico permite procesar y obtener resultados en grandes volúmenes de datos de manera rápida y eficiente. En este trabajo, hemos calculado medidas de tendencia central y dispersión, además de analizar la relación entre diferentes variables. Estas técnicas proporcionan </w:t>
      </w:r>
      <w:proofErr w:type="spellStart"/>
      <w:r>
        <w:t>insights</w:t>
      </w:r>
      <w:proofErr w:type="spellEnd"/>
      <w:r>
        <w:t xml:space="preserve"> valiosos y aplicables en contextos empresariales.</w:t>
      </w:r>
    </w:p>
    <w:p w14:paraId="7DEE4763" w14:textId="48100093" w:rsidR="00FB62EE" w:rsidRDefault="00FB62EE" w:rsidP="00FB62EE"/>
    <w:sectPr w:rsidR="00FB62EE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B092E" w14:textId="77777777" w:rsidR="00EA4F8F" w:rsidRDefault="00EA4F8F" w:rsidP="00FB62EE">
      <w:pPr>
        <w:spacing w:after="0" w:line="240" w:lineRule="auto"/>
      </w:pPr>
      <w:r>
        <w:separator/>
      </w:r>
    </w:p>
  </w:endnote>
  <w:endnote w:type="continuationSeparator" w:id="0">
    <w:p w14:paraId="09733DA1" w14:textId="77777777" w:rsidR="00EA4F8F" w:rsidRDefault="00EA4F8F" w:rsidP="00FB6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EB7F2" w14:textId="77777777" w:rsidR="00EA4F8F" w:rsidRDefault="00EA4F8F" w:rsidP="00FB62EE">
      <w:pPr>
        <w:spacing w:after="0" w:line="240" w:lineRule="auto"/>
      </w:pPr>
      <w:r>
        <w:separator/>
      </w:r>
    </w:p>
  </w:footnote>
  <w:footnote w:type="continuationSeparator" w:id="0">
    <w:p w14:paraId="381E46B6" w14:textId="77777777" w:rsidR="00EA4F8F" w:rsidRDefault="00EA4F8F" w:rsidP="00FB6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62B66" w14:textId="4403A08C" w:rsidR="00FB62EE" w:rsidRDefault="00FB62EE">
    <w:pPr>
      <w:pStyle w:val="Encabezado"/>
    </w:pPr>
    <w:r>
      <w:t xml:space="preserve">                                                                                                                                                      UPN - 2024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EE"/>
    <w:rsid w:val="00355DEB"/>
    <w:rsid w:val="006963A2"/>
    <w:rsid w:val="00E00790"/>
    <w:rsid w:val="00EA4F8F"/>
    <w:rsid w:val="00FB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10A438"/>
  <w15:chartTrackingRefBased/>
  <w15:docId w15:val="{6148D03B-7895-48A6-BE9F-8A8138771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62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62EE"/>
  </w:style>
  <w:style w:type="paragraph" w:styleId="Piedepgina">
    <w:name w:val="footer"/>
    <w:basedOn w:val="Normal"/>
    <w:link w:val="PiedepginaCar"/>
    <w:uiPriority w:val="99"/>
    <w:unhideWhenUsed/>
    <w:rsid w:val="00FB62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6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ESTADISTICA</Template>
  <TotalTime>1</TotalTime>
  <Pages>4</Pages>
  <Words>667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Blâze そ</dc:creator>
  <cp:keywords/>
  <dc:description/>
  <cp:lastModifiedBy>Blâze そ</cp:lastModifiedBy>
  <cp:revision>2</cp:revision>
  <dcterms:created xsi:type="dcterms:W3CDTF">2024-11-11T16:23:00Z</dcterms:created>
  <dcterms:modified xsi:type="dcterms:W3CDTF">2024-11-11T16:23:00Z</dcterms:modified>
</cp:coreProperties>
</file>